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813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3608"/>
        <w:gridCol w:w="721"/>
        <w:gridCol w:w="6484"/>
      </w:tblGrid>
      <w:tr w:rsidR="001B2ABD" w:rsidRPr="00C07353" w14:paraId="5B454AB3" w14:textId="77777777" w:rsidTr="00751FEC">
        <w:trPr>
          <w:trHeight w:val="10974"/>
        </w:trPr>
        <w:tc>
          <w:tcPr>
            <w:tcW w:w="3608" w:type="dxa"/>
          </w:tcPr>
          <w:p w14:paraId="5F6FE150" w14:textId="17B6F010" w:rsidR="00250020" w:rsidRDefault="00250020" w:rsidP="00036450">
            <w:pPr>
              <w:pStyle w:val="Heading3"/>
              <w:rPr>
                <w:sz w:val="16"/>
                <w:szCs w:val="16"/>
              </w:rPr>
            </w:pPr>
            <w:r w:rsidRPr="00C07353">
              <w:rPr>
                <w:noProof/>
                <w:sz w:val="16"/>
                <w:szCs w:val="16"/>
              </w:rPr>
              <mc:AlternateContent>
                <mc:Choice Requires="wps">
                  <w:drawing>
                    <wp:inline distT="0" distB="0" distL="0" distR="0" wp14:anchorId="0B9A2353" wp14:editId="3349D9F4">
                      <wp:extent cx="2048510" cy="1645920"/>
                      <wp:effectExtent l="19050" t="19050" r="46990" b="30480"/>
                      <wp:docPr id="4" name="Oval 4" title="Professional Headshot of Man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48510" cy="1645920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 w="63500">
                                <a:solidFill>
                                  <a:schemeClr val="accent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oval w14:anchorId="2FB9957F" id="Oval 4" o:spid="_x0000_s1026" alt="Title: Professional Headshot of Man" style="width:161.3pt;height:12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" strokecolor="#94b6d2 [3204]" strokeweight="5pt">
                      <v:fill r:id="rId8" o:title="" recolor="t" rotate="t" type="frame"/>
                      <v:stroke joinstyle="miter"/>
                      <w10:anchorlock/>
                    </v:oval>
                  </w:pict>
                </mc:Fallback>
              </mc:AlternateContent>
            </w:r>
          </w:p>
          <w:sdt>
            <w:sdtPr>
              <w:rPr>
                <w:sz w:val="16"/>
                <w:szCs w:val="16"/>
              </w:rPr>
              <w:id w:val="-1711873194"/>
              <w:placeholder>
                <w:docPart w:val="2E85B3F8101142B7BCC747431A216328"/>
              </w:placeholder>
              <w:temporary/>
              <w:showingPlcHdr/>
              <w15:appearance w15:val="hidden"/>
            </w:sdtPr>
            <w:sdtEndPr/>
            <w:sdtContent>
              <w:p w14:paraId="3FB770FF" w14:textId="2CD76CA6" w:rsidR="001B2ABD" w:rsidRPr="00C07353" w:rsidRDefault="00036450" w:rsidP="00036450">
                <w:pPr>
                  <w:pStyle w:val="Heading3"/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Profile</w:t>
                </w:r>
              </w:p>
            </w:sdtContent>
          </w:sdt>
          <w:p w14:paraId="618C1AF2" w14:textId="49F3F66C" w:rsidR="004C69A2" w:rsidRPr="00C07353" w:rsidRDefault="004C69A2" w:rsidP="004C69A2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I have been in the IT industry for 15 </w:t>
            </w:r>
            <w:r w:rsidRPr="00C07353">
              <w:rPr>
                <w:sz w:val="16"/>
                <w:szCs w:val="16"/>
              </w:rPr>
              <w:t>years;</w:t>
            </w:r>
            <w:r w:rsidRPr="00C07353">
              <w:rPr>
                <w:sz w:val="16"/>
                <w:szCs w:val="16"/>
              </w:rPr>
              <w:t xml:space="preserve"> I have worked as a</w:t>
            </w:r>
            <w:r w:rsidRPr="00C07353">
              <w:rPr>
                <w:sz w:val="16"/>
                <w:szCs w:val="16"/>
              </w:rPr>
              <w:t>n</w:t>
            </w:r>
            <w:r w:rsidRPr="00C07353">
              <w:rPr>
                <w:sz w:val="16"/>
                <w:szCs w:val="16"/>
              </w:rPr>
              <w:t xml:space="preserve"> associate manager in Accenture Philippines.</w:t>
            </w:r>
          </w:p>
          <w:p w14:paraId="56F2AB2D" w14:textId="77777777" w:rsidR="004C69A2" w:rsidRPr="00C07353" w:rsidRDefault="004C69A2" w:rsidP="004C69A2">
            <w:pPr>
              <w:rPr>
                <w:sz w:val="16"/>
                <w:szCs w:val="16"/>
              </w:rPr>
            </w:pPr>
          </w:p>
          <w:p w14:paraId="369DC174" w14:textId="7517CA0E" w:rsidR="004C69A2" w:rsidRPr="00C07353" w:rsidRDefault="004C69A2" w:rsidP="004C69A2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I work</w:t>
            </w:r>
            <w:r w:rsidRPr="00C07353">
              <w:rPr>
                <w:sz w:val="16"/>
                <w:szCs w:val="16"/>
              </w:rPr>
              <w:t xml:space="preserve"> as a Tower Lead, Application Lead, Technology Lead (PowerBuilder) for multiple projects across multiple industry group for applications with technology such as .Net, PowerBuilder, C++. C/UNIX.</w:t>
            </w:r>
          </w:p>
          <w:p w14:paraId="5D134C64" w14:textId="77777777" w:rsidR="004C69A2" w:rsidRPr="00C07353" w:rsidRDefault="004C69A2" w:rsidP="004C69A2">
            <w:pPr>
              <w:rPr>
                <w:sz w:val="16"/>
                <w:szCs w:val="16"/>
              </w:rPr>
            </w:pPr>
          </w:p>
          <w:p w14:paraId="48667C95" w14:textId="77777777" w:rsidR="004C69A2" w:rsidRPr="00C07353" w:rsidRDefault="004C69A2" w:rsidP="004C69A2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Lead for DevOps capability team that does project assessment for DevOps. The team performs Project Engagement, Maturity Assessment and Detailed Assessment. </w:t>
            </w:r>
          </w:p>
          <w:p w14:paraId="1EC63B52" w14:textId="77777777" w:rsidR="004C69A2" w:rsidRPr="00C07353" w:rsidRDefault="004C69A2" w:rsidP="004C69A2">
            <w:pPr>
              <w:rPr>
                <w:sz w:val="16"/>
                <w:szCs w:val="16"/>
              </w:rPr>
            </w:pPr>
          </w:p>
          <w:p w14:paraId="313F9AA0" w14:textId="77777777" w:rsidR="004C69A2" w:rsidRPr="00C07353" w:rsidRDefault="004C69A2" w:rsidP="004C69A2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Lead virtual team on Linux plugins project that uses, Git, Jira and RHEL.</w:t>
            </w:r>
          </w:p>
          <w:p w14:paraId="30636B0F" w14:textId="06EB649C" w:rsidR="00036450" w:rsidRPr="00C07353" w:rsidRDefault="004C69A2" w:rsidP="004C69A2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Also works as a subject matter expert (SME) for technologies such as PowerBuilder, </w:t>
            </w:r>
            <w:proofErr w:type="gramStart"/>
            <w:r w:rsidRPr="00C07353">
              <w:rPr>
                <w:sz w:val="16"/>
                <w:szCs w:val="16"/>
              </w:rPr>
              <w:t>C++</w:t>
            </w:r>
            <w:proofErr w:type="gramEnd"/>
            <w:r w:rsidRPr="00C07353">
              <w:rPr>
                <w:sz w:val="16"/>
                <w:szCs w:val="16"/>
              </w:rPr>
              <w:t xml:space="preserve"> and C/UNIX.</w:t>
            </w:r>
          </w:p>
          <w:p w14:paraId="710EF703" w14:textId="77777777" w:rsidR="00036450" w:rsidRPr="00C07353" w:rsidRDefault="00036450" w:rsidP="00036450">
            <w:pPr>
              <w:rPr>
                <w:sz w:val="16"/>
                <w:szCs w:val="16"/>
              </w:rPr>
            </w:pPr>
          </w:p>
          <w:sdt>
            <w:sdtPr>
              <w:rPr>
                <w:sz w:val="16"/>
                <w:szCs w:val="16"/>
              </w:rPr>
              <w:id w:val="-1954003311"/>
              <w:placeholder>
                <w:docPart w:val="1D2BC7AD3C294546919C3E85929F23CE"/>
              </w:placeholder>
              <w:temporary/>
              <w:showingPlcHdr/>
              <w15:appearance w15:val="hidden"/>
            </w:sdtPr>
            <w:sdtEndPr/>
            <w:sdtContent>
              <w:p w14:paraId="662722C0" w14:textId="77777777" w:rsidR="00036450" w:rsidRPr="00C07353" w:rsidRDefault="00CB0055" w:rsidP="00CB0055">
                <w:pPr>
                  <w:pStyle w:val="Heading3"/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Contact</w:t>
                </w:r>
              </w:p>
            </w:sdtContent>
          </w:sdt>
          <w:sdt>
            <w:sdtPr>
              <w:rPr>
                <w:sz w:val="16"/>
                <w:szCs w:val="16"/>
              </w:rPr>
              <w:id w:val="1111563247"/>
              <w:placeholder>
                <w:docPart w:val="B7AC9F4D091D485DB71085F544DC49FC"/>
              </w:placeholder>
              <w:temporary/>
              <w:showingPlcHdr/>
              <w15:appearance w15:val="hidden"/>
            </w:sdtPr>
            <w:sdtEndPr/>
            <w:sdtContent>
              <w:p w14:paraId="066D18EA" w14:textId="77777777" w:rsidR="004D3011" w:rsidRPr="00C07353" w:rsidRDefault="004D3011" w:rsidP="004D3011">
                <w:pPr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PHONE:</w:t>
                </w:r>
              </w:p>
            </w:sdtContent>
          </w:sdt>
          <w:p w14:paraId="22617179" w14:textId="513B955F" w:rsidR="004D3011" w:rsidRPr="00C07353" w:rsidRDefault="004C69A2" w:rsidP="004D3011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09228777979</w:t>
            </w:r>
          </w:p>
          <w:p w14:paraId="0F4AE5BC" w14:textId="77777777" w:rsidR="004D3011" w:rsidRPr="00C07353" w:rsidRDefault="004D3011" w:rsidP="004D3011">
            <w:pPr>
              <w:rPr>
                <w:sz w:val="16"/>
                <w:szCs w:val="16"/>
              </w:rPr>
            </w:pPr>
          </w:p>
          <w:sdt>
            <w:sdtPr>
              <w:rPr>
                <w:sz w:val="16"/>
                <w:szCs w:val="16"/>
              </w:rPr>
              <w:id w:val="-240260293"/>
              <w:placeholder>
                <w:docPart w:val="A9C55D3B2B5F42DFAB022E01546BA34F"/>
              </w:placeholder>
              <w:temporary/>
              <w:showingPlcHdr/>
              <w15:appearance w15:val="hidden"/>
            </w:sdtPr>
            <w:sdtEndPr/>
            <w:sdtContent>
              <w:p w14:paraId="4E96D88E" w14:textId="77777777" w:rsidR="004D3011" w:rsidRPr="00C07353" w:rsidRDefault="004D3011" w:rsidP="004D3011">
                <w:pPr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EMAIL:</w:t>
                </w:r>
              </w:p>
            </w:sdtContent>
          </w:sdt>
          <w:p w14:paraId="0BFE99A7" w14:textId="4AEA6D07" w:rsidR="00036450" w:rsidRPr="00C07353" w:rsidRDefault="004C69A2" w:rsidP="004D3011">
            <w:pPr>
              <w:rPr>
                <w:rStyle w:val="Hyperlink"/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paolo.k.a.divina@gmail.com</w:t>
            </w:r>
          </w:p>
          <w:sdt>
            <w:sdtPr>
              <w:rPr>
                <w:sz w:val="16"/>
                <w:szCs w:val="16"/>
              </w:rPr>
              <w:id w:val="-1444214663"/>
              <w:placeholder>
                <w:docPart w:val="F6CC1443757E4BA49AFB6728D8E3D864"/>
              </w:placeholder>
              <w:temporary/>
              <w:showingPlcHdr/>
              <w15:appearance w15:val="hidden"/>
            </w:sdtPr>
            <w:sdtEndPr/>
            <w:sdtContent>
              <w:p w14:paraId="41595BE2" w14:textId="77777777" w:rsidR="004D3011" w:rsidRPr="00C07353" w:rsidRDefault="00CB0055" w:rsidP="00CB0055">
                <w:pPr>
                  <w:pStyle w:val="Heading3"/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Hobbies</w:t>
                </w:r>
              </w:p>
            </w:sdtContent>
          </w:sdt>
          <w:p w14:paraId="1C26BA21" w14:textId="019A4298" w:rsidR="004D3011" w:rsidRPr="00C07353" w:rsidRDefault="004C69A2" w:rsidP="004D3011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Cooking</w:t>
            </w:r>
          </w:p>
          <w:p w14:paraId="14BF5357" w14:textId="6DE5D54C" w:rsidR="004D3011" w:rsidRPr="00C07353" w:rsidRDefault="004C69A2" w:rsidP="004D3011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Reading</w:t>
            </w:r>
          </w:p>
          <w:p w14:paraId="0AECF1CC" w14:textId="386C9AD1" w:rsidR="004D3011" w:rsidRPr="00C07353" w:rsidRDefault="004C69A2" w:rsidP="004D3011">
            <w:p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Coffee</w:t>
            </w:r>
          </w:p>
          <w:p w14:paraId="3F04D3A2" w14:textId="17B6F010" w:rsidR="004D3011" w:rsidRPr="00C07353" w:rsidRDefault="004D3011" w:rsidP="004D3011">
            <w:pPr>
              <w:rPr>
                <w:sz w:val="16"/>
                <w:szCs w:val="16"/>
              </w:rPr>
            </w:pPr>
          </w:p>
        </w:tc>
        <w:tc>
          <w:tcPr>
            <w:tcW w:w="721" w:type="dxa"/>
          </w:tcPr>
          <w:p w14:paraId="3737D45B" w14:textId="77777777" w:rsidR="001B2ABD" w:rsidRPr="00C07353" w:rsidRDefault="001B2ABD" w:rsidP="000C45FF">
            <w:pPr>
              <w:tabs>
                <w:tab w:val="left" w:pos="990"/>
              </w:tabs>
              <w:rPr>
                <w:sz w:val="16"/>
                <w:szCs w:val="16"/>
              </w:rPr>
            </w:pPr>
          </w:p>
        </w:tc>
        <w:tc>
          <w:tcPr>
            <w:tcW w:w="6484" w:type="dxa"/>
          </w:tcPr>
          <w:p w14:paraId="2E814855" w14:textId="07C95EE2" w:rsidR="00B902C0" w:rsidRDefault="00B902C0" w:rsidP="00036450">
            <w:pPr>
              <w:pStyle w:val="Heading2"/>
              <w:rPr>
                <w:sz w:val="40"/>
                <w:szCs w:val="40"/>
              </w:rPr>
            </w:pPr>
            <w:r w:rsidRPr="00C07353">
              <w:rPr>
                <w:sz w:val="40"/>
                <w:szCs w:val="40"/>
              </w:rPr>
              <w:t>Paolo Kristo a. Divina</w:t>
            </w:r>
          </w:p>
          <w:p w14:paraId="5349AE23" w14:textId="312A2BCE" w:rsidR="00EA3917" w:rsidRPr="00EA3917" w:rsidRDefault="00EA3917" w:rsidP="00EA3917">
            <w:r>
              <w:t>Associate Manager</w:t>
            </w:r>
          </w:p>
          <w:p w14:paraId="44390F5A" w14:textId="77777777" w:rsidR="00EA3917" w:rsidRDefault="00EA3917" w:rsidP="00036450">
            <w:pPr>
              <w:pStyle w:val="Heading2"/>
              <w:rPr>
                <w:sz w:val="16"/>
                <w:szCs w:val="16"/>
              </w:rPr>
            </w:pPr>
          </w:p>
          <w:sdt>
            <w:sdtPr>
              <w:rPr>
                <w:sz w:val="16"/>
                <w:szCs w:val="16"/>
              </w:rPr>
              <w:id w:val="1049110328"/>
              <w:placeholder>
                <w:docPart w:val="06FA8D3E6EEC438684C35A72FC416003"/>
              </w:placeholder>
              <w:temporary/>
              <w:showingPlcHdr/>
              <w15:appearance w15:val="hidden"/>
            </w:sdtPr>
            <w:sdtEndPr/>
            <w:sdtContent>
              <w:p w14:paraId="73DA6D1D" w14:textId="5C0ECCE8" w:rsidR="001B2ABD" w:rsidRPr="00C07353" w:rsidRDefault="00E25A26" w:rsidP="00036450">
                <w:pPr>
                  <w:pStyle w:val="Heading2"/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EDUCATION</w:t>
                </w:r>
              </w:p>
            </w:sdtContent>
          </w:sdt>
          <w:p w14:paraId="1D98EB5F" w14:textId="3ECEC04A" w:rsidR="00036450" w:rsidRPr="00C07353" w:rsidRDefault="004C69A2" w:rsidP="00B359E4">
            <w:pPr>
              <w:pStyle w:val="Heading4"/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AMA Computer University</w:t>
            </w:r>
          </w:p>
          <w:p w14:paraId="0E8A5C7A" w14:textId="084F7D11" w:rsidR="00036450" w:rsidRPr="00C07353" w:rsidRDefault="004C69A2" w:rsidP="00B359E4">
            <w:pPr>
              <w:pStyle w:val="Date"/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2001</w:t>
            </w:r>
            <w:r w:rsidR="00036450" w:rsidRPr="00C07353">
              <w:rPr>
                <w:sz w:val="16"/>
                <w:szCs w:val="16"/>
              </w:rPr>
              <w:t xml:space="preserve"> - </w:t>
            </w:r>
            <w:r w:rsidRPr="00C07353">
              <w:rPr>
                <w:sz w:val="16"/>
                <w:szCs w:val="16"/>
              </w:rPr>
              <w:t>2005</w:t>
            </w:r>
          </w:p>
          <w:sdt>
            <w:sdtPr>
              <w:rPr>
                <w:sz w:val="16"/>
                <w:szCs w:val="16"/>
              </w:rPr>
              <w:id w:val="1001553383"/>
              <w:placeholder>
                <w:docPart w:val="076547B2314F4CE2A7860C648F1704C8"/>
              </w:placeholder>
              <w:temporary/>
              <w:showingPlcHdr/>
              <w15:appearance w15:val="hidden"/>
            </w:sdtPr>
            <w:sdtEndPr/>
            <w:sdtContent>
              <w:p w14:paraId="2AD6BAF6" w14:textId="77777777" w:rsidR="00036450" w:rsidRPr="00C07353" w:rsidRDefault="00036450" w:rsidP="00036450">
                <w:pPr>
                  <w:pStyle w:val="Heading2"/>
                  <w:rPr>
                    <w:sz w:val="16"/>
                    <w:szCs w:val="16"/>
                  </w:rPr>
                </w:pPr>
                <w:r w:rsidRPr="00C07353">
                  <w:rPr>
                    <w:sz w:val="16"/>
                    <w:szCs w:val="16"/>
                  </w:rPr>
                  <w:t>WORK EXPERIENCE</w:t>
                </w:r>
              </w:p>
            </w:sdtContent>
          </w:sdt>
          <w:p w14:paraId="0ACF28B1" w14:textId="25B7E31B" w:rsidR="00036450" w:rsidRPr="00C07353" w:rsidRDefault="004C69A2" w:rsidP="00B359E4">
            <w:pPr>
              <w:pStyle w:val="Heading4"/>
              <w:rPr>
                <w:bCs/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Accenture Inc, Associate Manager</w:t>
            </w:r>
          </w:p>
          <w:p w14:paraId="4858C00E" w14:textId="22A4AA88" w:rsidR="00036450" w:rsidRPr="00C07353" w:rsidRDefault="004C69A2" w:rsidP="00B359E4">
            <w:pPr>
              <w:pStyle w:val="Date"/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September 2021</w:t>
            </w:r>
            <w:r w:rsidR="00036450" w:rsidRPr="00C07353">
              <w:rPr>
                <w:sz w:val="16"/>
                <w:szCs w:val="16"/>
              </w:rPr>
              <w:t>–</w:t>
            </w:r>
            <w:r w:rsidRPr="00C07353">
              <w:rPr>
                <w:sz w:val="16"/>
                <w:szCs w:val="16"/>
              </w:rPr>
              <w:t xml:space="preserve"> Present</w:t>
            </w:r>
          </w:p>
          <w:p w14:paraId="130339AB" w14:textId="77777777" w:rsidR="006040EB" w:rsidRPr="00C07353" w:rsidRDefault="004C69A2" w:rsidP="006040EB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DevOps/ </w:t>
            </w:r>
            <w:r w:rsidRPr="00C07353">
              <w:rPr>
                <w:sz w:val="16"/>
                <w:szCs w:val="16"/>
              </w:rPr>
              <w:t xml:space="preserve">Site </w:t>
            </w:r>
            <w:r w:rsidRPr="00C07353">
              <w:rPr>
                <w:sz w:val="16"/>
                <w:szCs w:val="16"/>
              </w:rPr>
              <w:t>R</w:t>
            </w:r>
            <w:r w:rsidRPr="00C07353">
              <w:rPr>
                <w:sz w:val="16"/>
                <w:szCs w:val="16"/>
              </w:rPr>
              <w:t xml:space="preserve">eliability </w:t>
            </w:r>
            <w:r w:rsidRPr="00C07353">
              <w:rPr>
                <w:sz w:val="16"/>
                <w:szCs w:val="16"/>
              </w:rPr>
              <w:t>E</w:t>
            </w:r>
            <w:r w:rsidRPr="00C07353">
              <w:rPr>
                <w:sz w:val="16"/>
                <w:szCs w:val="16"/>
              </w:rPr>
              <w:t>ngineering</w:t>
            </w:r>
            <w:r w:rsidR="00036450" w:rsidRPr="00C07353">
              <w:rPr>
                <w:sz w:val="16"/>
                <w:szCs w:val="16"/>
              </w:rPr>
              <w:t xml:space="preserve"> </w:t>
            </w:r>
            <w:r w:rsidRPr="00C07353">
              <w:rPr>
                <w:sz w:val="16"/>
                <w:szCs w:val="16"/>
              </w:rPr>
              <w:t xml:space="preserve">Team Lead. </w:t>
            </w:r>
          </w:p>
          <w:p w14:paraId="7BAC79F4" w14:textId="77777777" w:rsidR="006040EB" w:rsidRPr="00C07353" w:rsidRDefault="006040EB" w:rsidP="00036450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Unix </w:t>
            </w:r>
            <w:r w:rsidR="004C69A2" w:rsidRPr="00C07353">
              <w:rPr>
                <w:sz w:val="16"/>
                <w:szCs w:val="16"/>
              </w:rPr>
              <w:t>Shell</w:t>
            </w:r>
            <w:r w:rsidRPr="00C07353">
              <w:rPr>
                <w:sz w:val="16"/>
                <w:szCs w:val="16"/>
              </w:rPr>
              <w:t xml:space="preserve"> Script</w:t>
            </w:r>
            <w:r w:rsidR="004C69A2" w:rsidRPr="00C07353">
              <w:rPr>
                <w:sz w:val="16"/>
                <w:szCs w:val="16"/>
              </w:rPr>
              <w:t xml:space="preserve"> subject matter expert.</w:t>
            </w:r>
            <w:r w:rsidRPr="00C07353">
              <w:rPr>
                <w:sz w:val="16"/>
                <w:szCs w:val="16"/>
              </w:rPr>
              <w:t xml:space="preserve"> </w:t>
            </w:r>
          </w:p>
          <w:p w14:paraId="34D121D4" w14:textId="6C8681A9" w:rsidR="006040EB" w:rsidRPr="00C07353" w:rsidRDefault="006040EB" w:rsidP="00036450">
            <w:pPr>
              <w:pStyle w:val="ListParagraph"/>
              <w:numPr>
                <w:ilvl w:val="0"/>
                <w:numId w:val="1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Technology Platform: Azure DevOps, Webhook, Shell Scripting, Git, Adaptive card</w:t>
            </w:r>
            <w:r w:rsidRPr="00C07353">
              <w:rPr>
                <w:sz w:val="16"/>
                <w:szCs w:val="16"/>
              </w:rPr>
              <w:t xml:space="preserve">, </w:t>
            </w:r>
            <w:r w:rsidRPr="00C07353">
              <w:rPr>
                <w:sz w:val="16"/>
                <w:szCs w:val="16"/>
              </w:rPr>
              <w:t>SAP Cloud Portal, Kubernetes, Jenkins, Jira</w:t>
            </w:r>
          </w:p>
          <w:p w14:paraId="38BA19A3" w14:textId="77777777" w:rsidR="004D3011" w:rsidRPr="00C07353" w:rsidRDefault="004D3011" w:rsidP="00036450">
            <w:pPr>
              <w:rPr>
                <w:sz w:val="16"/>
                <w:szCs w:val="16"/>
              </w:rPr>
            </w:pPr>
          </w:p>
          <w:p w14:paraId="567647D2" w14:textId="75ECFB9E" w:rsidR="004D3011" w:rsidRPr="00C07353" w:rsidRDefault="006040EB" w:rsidP="00B359E4">
            <w:pPr>
              <w:pStyle w:val="Heading4"/>
              <w:rPr>
                <w:bCs/>
                <w:sz w:val="16"/>
                <w:szCs w:val="16"/>
              </w:rPr>
            </w:pPr>
            <w:proofErr w:type="spellStart"/>
            <w:r w:rsidRPr="00C07353">
              <w:rPr>
                <w:sz w:val="16"/>
                <w:szCs w:val="16"/>
              </w:rPr>
              <w:t>WeSupport</w:t>
            </w:r>
            <w:proofErr w:type="spellEnd"/>
            <w:r w:rsidRPr="00C07353">
              <w:rPr>
                <w:sz w:val="16"/>
                <w:szCs w:val="16"/>
              </w:rPr>
              <w:t xml:space="preserve"> Incorporated,</w:t>
            </w:r>
            <w:r w:rsidR="004D3011" w:rsidRPr="00C07353">
              <w:rPr>
                <w:sz w:val="16"/>
                <w:szCs w:val="16"/>
              </w:rPr>
              <w:t xml:space="preserve"> </w:t>
            </w:r>
            <w:r w:rsidRPr="00C07353">
              <w:rPr>
                <w:sz w:val="16"/>
                <w:szCs w:val="16"/>
              </w:rPr>
              <w:t>Release Manager</w:t>
            </w:r>
          </w:p>
          <w:p w14:paraId="12AE39AE" w14:textId="005E3F23" w:rsidR="004D3011" w:rsidRPr="00C07353" w:rsidRDefault="006040EB" w:rsidP="00B359E4">
            <w:pPr>
              <w:pStyle w:val="Date"/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March 2021</w:t>
            </w:r>
            <w:r w:rsidR="004D3011" w:rsidRPr="00C07353">
              <w:rPr>
                <w:sz w:val="16"/>
                <w:szCs w:val="16"/>
              </w:rPr>
              <w:t>–</w:t>
            </w:r>
            <w:r w:rsidRPr="00C07353">
              <w:rPr>
                <w:sz w:val="16"/>
                <w:szCs w:val="16"/>
              </w:rPr>
              <w:t xml:space="preserve"> August 2021</w:t>
            </w:r>
          </w:p>
          <w:p w14:paraId="40E77B63" w14:textId="2343AC75" w:rsidR="004D3011" w:rsidRPr="00C07353" w:rsidRDefault="006040EB" w:rsidP="006040EB">
            <w:pPr>
              <w:pStyle w:val="ListParagraph"/>
              <w:numPr>
                <w:ilvl w:val="0"/>
                <w:numId w:val="2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Manage Vendor Infra team, Scrum master</w:t>
            </w:r>
          </w:p>
          <w:p w14:paraId="0B756121" w14:textId="77777777" w:rsidR="004D3011" w:rsidRPr="00C07353" w:rsidRDefault="004D3011" w:rsidP="00036450">
            <w:pPr>
              <w:rPr>
                <w:sz w:val="16"/>
                <w:szCs w:val="16"/>
              </w:rPr>
            </w:pPr>
          </w:p>
          <w:p w14:paraId="311BF280" w14:textId="5056DB3A" w:rsidR="004D3011" w:rsidRPr="00C07353" w:rsidRDefault="006040EB" w:rsidP="00B359E4">
            <w:pPr>
              <w:pStyle w:val="Heading4"/>
              <w:rPr>
                <w:bCs/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Accenture </w:t>
            </w:r>
            <w:r w:rsidR="00935D09" w:rsidRPr="00C07353">
              <w:rPr>
                <w:sz w:val="16"/>
                <w:szCs w:val="16"/>
              </w:rPr>
              <w:t>Inc, Associate</w:t>
            </w:r>
            <w:r w:rsidRPr="00C07353">
              <w:rPr>
                <w:sz w:val="16"/>
                <w:szCs w:val="16"/>
              </w:rPr>
              <w:t xml:space="preserve"> Manager</w:t>
            </w:r>
          </w:p>
          <w:p w14:paraId="1832E53B" w14:textId="4E520673" w:rsidR="004D3011" w:rsidRPr="00C07353" w:rsidRDefault="006040EB" w:rsidP="00B359E4">
            <w:pPr>
              <w:pStyle w:val="Date"/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July 2011</w:t>
            </w:r>
            <w:r w:rsidR="004D3011" w:rsidRPr="00C07353">
              <w:rPr>
                <w:sz w:val="16"/>
                <w:szCs w:val="16"/>
              </w:rPr>
              <w:t>–</w:t>
            </w:r>
            <w:r w:rsidRPr="00C07353">
              <w:rPr>
                <w:sz w:val="16"/>
                <w:szCs w:val="16"/>
              </w:rPr>
              <w:t xml:space="preserve"> July 2020</w:t>
            </w:r>
          </w:p>
          <w:p w14:paraId="69D916A8" w14:textId="77777777" w:rsidR="006040EB" w:rsidRPr="00C07353" w:rsidRDefault="006040EB" w:rsidP="006040EB">
            <w:pPr>
              <w:pStyle w:val="ListParagraph"/>
              <w:numPr>
                <w:ilvl w:val="0"/>
                <w:numId w:val="2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Led a team of 13 resources from junior to senior developer/application support which support 136 apps under technologies such as .Net, PowerBuilder PL SQL, Visual Basic, C++ Oracle DB, MSSQL DB.</w:t>
            </w:r>
          </w:p>
          <w:p w14:paraId="6FAB0D60" w14:textId="77777777" w:rsidR="006040EB" w:rsidRPr="00C07353" w:rsidRDefault="006040EB" w:rsidP="006040EB">
            <w:pPr>
              <w:pStyle w:val="ListParagraph"/>
              <w:numPr>
                <w:ilvl w:val="0"/>
                <w:numId w:val="2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>Lead effort to design, build and configure applications, acting as the primary point of contact. Act as a Technology Lead/SME for PowerBuilder.</w:t>
            </w:r>
          </w:p>
          <w:p w14:paraId="121BB7AA" w14:textId="77777777" w:rsidR="006040EB" w:rsidRPr="00C07353" w:rsidRDefault="006040EB" w:rsidP="006040EB">
            <w:pPr>
              <w:pStyle w:val="ListParagraph"/>
              <w:numPr>
                <w:ilvl w:val="0"/>
                <w:numId w:val="2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Lead the effort to design, build and configure applications for a global team that includes resources from multiple locations in Manila, </w:t>
            </w:r>
            <w:proofErr w:type="gramStart"/>
            <w:r w:rsidRPr="00C07353">
              <w:rPr>
                <w:sz w:val="16"/>
                <w:szCs w:val="16"/>
              </w:rPr>
              <w:t>India</w:t>
            </w:r>
            <w:proofErr w:type="gramEnd"/>
            <w:r w:rsidRPr="00C07353">
              <w:rPr>
                <w:sz w:val="16"/>
                <w:szCs w:val="16"/>
              </w:rPr>
              <w:t xml:space="preserve"> and USA.</w:t>
            </w:r>
          </w:p>
          <w:p w14:paraId="7390BBE8" w14:textId="755D29DB" w:rsidR="004D3011" w:rsidRPr="00C07353" w:rsidRDefault="006040EB" w:rsidP="006040EB">
            <w:pPr>
              <w:pStyle w:val="ListParagraph"/>
              <w:numPr>
                <w:ilvl w:val="0"/>
                <w:numId w:val="2"/>
              </w:numPr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 xml:space="preserve">Leads </w:t>
            </w:r>
            <w:proofErr w:type="gramStart"/>
            <w:r w:rsidRPr="00C07353">
              <w:rPr>
                <w:sz w:val="16"/>
                <w:szCs w:val="16"/>
              </w:rPr>
              <w:t>OPERA(</w:t>
            </w:r>
            <w:proofErr w:type="gramEnd"/>
            <w:r w:rsidRPr="00C07353">
              <w:rPr>
                <w:sz w:val="16"/>
                <w:szCs w:val="16"/>
              </w:rPr>
              <w:t>Optimize, Eradicate, Automate)</w:t>
            </w:r>
          </w:p>
          <w:p w14:paraId="1285AB52" w14:textId="77777777" w:rsidR="004D3011" w:rsidRPr="00C07353" w:rsidRDefault="004D3011" w:rsidP="00036450">
            <w:pPr>
              <w:rPr>
                <w:sz w:val="16"/>
                <w:szCs w:val="16"/>
              </w:rPr>
            </w:pPr>
          </w:p>
          <w:sdt>
            <w:sdtPr>
              <w:rPr>
                <w:sz w:val="16"/>
                <w:szCs w:val="16"/>
              </w:rPr>
              <w:id w:val="1669594239"/>
              <w:placeholder>
                <w:docPart w:val="71FD6CB2FB704A3CB1178E7028F5E3E5"/>
              </w:placeholder>
              <w:temporary/>
              <w:showingPlcHdr/>
              <w15:appearance w15:val="hidden"/>
            </w:sdtPr>
            <w:sdtEndPr/>
            <w:sdtContent>
              <w:p w14:paraId="2D0A1BF7" w14:textId="4442156E" w:rsidR="00036450" w:rsidRPr="00C07353" w:rsidRDefault="00180329" w:rsidP="00036450">
                <w:pPr>
                  <w:pStyle w:val="Heading2"/>
                  <w:rPr>
                    <w:sz w:val="16"/>
                    <w:szCs w:val="16"/>
                  </w:rPr>
                </w:pPr>
                <w:r w:rsidRPr="00C07353">
                  <w:rPr>
                    <w:rStyle w:val="Heading2Char"/>
                    <w:b/>
                    <w:bCs/>
                    <w:caps/>
                    <w:sz w:val="16"/>
                    <w:szCs w:val="16"/>
                  </w:rPr>
                  <w:t>SKILLS</w:t>
                </w:r>
              </w:p>
            </w:sdtContent>
          </w:sdt>
          <w:p w14:paraId="77DFAEE4" w14:textId="1EA1BA05" w:rsidR="00036450" w:rsidRPr="00C07353" w:rsidRDefault="00112054" w:rsidP="004D3011">
            <w:pPr>
              <w:rPr>
                <w:color w:val="FFFFFF" w:themeColor="background1"/>
                <w:sz w:val="16"/>
                <w:szCs w:val="16"/>
              </w:rPr>
            </w:pPr>
            <w:r w:rsidRPr="00C07353">
              <w:rPr>
                <w:noProof/>
                <w:color w:val="000000" w:themeColor="text1"/>
                <w:sz w:val="16"/>
                <w:szCs w:val="16"/>
              </w:rPr>
              <w:drawing>
                <wp:anchor distT="0" distB="0" distL="114300" distR="114300" simplePos="0" relativeHeight="251658240" behindDoc="1" locked="0" layoutInCell="1" allowOverlap="1" wp14:anchorId="3F145A79" wp14:editId="582E6C01">
                  <wp:simplePos x="0" y="0"/>
                  <wp:positionH relativeFrom="column">
                    <wp:posOffset>-73025</wp:posOffset>
                  </wp:positionH>
                  <wp:positionV relativeFrom="paragraph">
                    <wp:posOffset>-1905</wp:posOffset>
                  </wp:positionV>
                  <wp:extent cx="4165600" cy="2108200"/>
                  <wp:effectExtent l="0" t="0" r="0" b="0"/>
                  <wp:wrapThrough wrapText="bothSides">
                    <wp:wrapPolygon edited="0">
                      <wp:start x="3457" y="390"/>
                      <wp:lineTo x="2371" y="1366"/>
                      <wp:lineTo x="2667" y="2537"/>
                      <wp:lineTo x="10767" y="3904"/>
                      <wp:lineTo x="0" y="4099"/>
                      <wp:lineTo x="0" y="6246"/>
                      <wp:lineTo x="10767" y="7027"/>
                      <wp:lineTo x="296" y="8002"/>
                      <wp:lineTo x="296" y="9564"/>
                      <wp:lineTo x="10767" y="10149"/>
                      <wp:lineTo x="1580" y="11125"/>
                      <wp:lineTo x="1284" y="13272"/>
                      <wp:lineTo x="2568" y="13272"/>
                      <wp:lineTo x="1580" y="15419"/>
                      <wp:lineTo x="1580" y="16395"/>
                      <wp:lineTo x="3457" y="16395"/>
                      <wp:lineTo x="0" y="18933"/>
                      <wp:lineTo x="0" y="19713"/>
                      <wp:lineTo x="3457" y="20494"/>
                      <wp:lineTo x="21040" y="20494"/>
                      <wp:lineTo x="21238" y="14639"/>
                      <wp:lineTo x="20250" y="14639"/>
                      <wp:lineTo x="2963" y="13272"/>
                      <wp:lineTo x="12348" y="13272"/>
                      <wp:lineTo x="12545" y="11320"/>
                      <wp:lineTo x="10767" y="10149"/>
                      <wp:lineTo x="20941" y="9759"/>
                      <wp:lineTo x="20941" y="7612"/>
                      <wp:lineTo x="10767" y="7027"/>
                      <wp:lineTo x="20941" y="6246"/>
                      <wp:lineTo x="20941" y="4099"/>
                      <wp:lineTo x="11557" y="3904"/>
                      <wp:lineTo x="12545" y="2147"/>
                      <wp:lineTo x="12446" y="390"/>
                      <wp:lineTo x="3457" y="390"/>
                    </wp:wrapPolygon>
                  </wp:wrapThrough>
                  <wp:docPr id="12" name="Chart 12" descr="skills chart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9"/>
                    </a:graphicData>
                  </a:graphic>
                </wp:anchor>
              </w:drawing>
            </w:r>
          </w:p>
        </w:tc>
      </w:tr>
      <w:tr w:rsidR="004C69A2" w:rsidRPr="00C07353" w14:paraId="3F74EACC" w14:textId="77777777" w:rsidTr="00751FEC">
        <w:trPr>
          <w:trHeight w:val="690"/>
        </w:trPr>
        <w:tc>
          <w:tcPr>
            <w:tcW w:w="3608" w:type="dxa"/>
          </w:tcPr>
          <w:p w14:paraId="2F029FE4" w14:textId="77777777" w:rsidR="004C69A2" w:rsidRPr="00C07353" w:rsidRDefault="004C69A2" w:rsidP="00036450">
            <w:pPr>
              <w:pStyle w:val="Heading3"/>
              <w:rPr>
                <w:sz w:val="16"/>
                <w:szCs w:val="16"/>
              </w:rPr>
            </w:pPr>
          </w:p>
        </w:tc>
        <w:tc>
          <w:tcPr>
            <w:tcW w:w="721" w:type="dxa"/>
          </w:tcPr>
          <w:p w14:paraId="12BCB4B7" w14:textId="77777777" w:rsidR="004C69A2" w:rsidRPr="00C07353" w:rsidRDefault="004C69A2" w:rsidP="000C45FF">
            <w:pPr>
              <w:tabs>
                <w:tab w:val="left" w:pos="990"/>
              </w:tabs>
              <w:rPr>
                <w:sz w:val="16"/>
                <w:szCs w:val="16"/>
              </w:rPr>
            </w:pPr>
          </w:p>
        </w:tc>
        <w:tc>
          <w:tcPr>
            <w:tcW w:w="6484" w:type="dxa"/>
          </w:tcPr>
          <w:p w14:paraId="6C6D7D83" w14:textId="3CFABED1" w:rsidR="004C69A2" w:rsidRPr="00C07353" w:rsidRDefault="00036314" w:rsidP="00036314">
            <w:pPr>
              <w:pStyle w:val="Heading2"/>
              <w:tabs>
                <w:tab w:val="left" w:pos="1360"/>
              </w:tabs>
              <w:rPr>
                <w:sz w:val="16"/>
                <w:szCs w:val="16"/>
              </w:rPr>
            </w:pPr>
            <w:r w:rsidRPr="00C07353">
              <w:rPr>
                <w:sz w:val="16"/>
                <w:szCs w:val="16"/>
              </w:rPr>
              <w:tab/>
            </w:r>
          </w:p>
        </w:tc>
      </w:tr>
    </w:tbl>
    <w:p w14:paraId="0C4FA832" w14:textId="77777777" w:rsidR="0043117B" w:rsidRPr="00C07353" w:rsidRDefault="00B65EE8" w:rsidP="000C45FF">
      <w:pPr>
        <w:tabs>
          <w:tab w:val="left" w:pos="990"/>
        </w:tabs>
        <w:rPr>
          <w:sz w:val="16"/>
          <w:szCs w:val="16"/>
        </w:rPr>
      </w:pPr>
    </w:p>
    <w:sectPr w:rsidR="0043117B" w:rsidRPr="00C07353" w:rsidSect="000C45FF">
      <w:headerReference w:type="default" r:id="rId10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08DFC3" w14:textId="77777777" w:rsidR="004C69A2" w:rsidRDefault="004C69A2" w:rsidP="000C45FF">
      <w:r>
        <w:separator/>
      </w:r>
    </w:p>
  </w:endnote>
  <w:endnote w:type="continuationSeparator" w:id="0">
    <w:p w14:paraId="1E45FEEE" w14:textId="77777777" w:rsidR="004C69A2" w:rsidRDefault="004C69A2" w:rsidP="000C45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696E8" w14:textId="77777777" w:rsidR="004C69A2" w:rsidRDefault="004C69A2" w:rsidP="000C45FF">
      <w:r>
        <w:separator/>
      </w:r>
    </w:p>
  </w:footnote>
  <w:footnote w:type="continuationSeparator" w:id="0">
    <w:p w14:paraId="013FB7A1" w14:textId="77777777" w:rsidR="004C69A2" w:rsidRDefault="004C69A2" w:rsidP="000C45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5B659" w14:textId="77777777" w:rsidR="000C45FF" w:rsidRDefault="000C45FF">
    <w:pPr>
      <w:pStyle w:val="Header"/>
    </w:pPr>
    <w:r>
      <w:rPr>
        <w:noProof/>
      </w:rPr>
      <w:drawing>
        <wp:anchor distT="0" distB="0" distL="114300" distR="114300" simplePos="0" relativeHeight="251658240" behindDoc="1" locked="0" layoutInCell="1" allowOverlap="1" wp14:anchorId="4DE52CF9" wp14:editId="6BFB2F5C">
          <wp:simplePos x="0" y="0"/>
          <wp:positionH relativeFrom="page">
            <wp:align>center</wp:align>
          </wp:positionH>
          <wp:positionV relativeFrom="page">
            <wp:align>center</wp:align>
          </wp:positionV>
          <wp:extent cx="7260336" cy="9628632"/>
          <wp:effectExtent l="0" t="0" r="0" b="0"/>
          <wp:wrapNone/>
          <wp:docPr id="3" name="Graphic 3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260336" cy="962863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77DDA"/>
    <w:multiLevelType w:val="hybridMultilevel"/>
    <w:tmpl w:val="744E741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E33186"/>
    <w:multiLevelType w:val="hybridMultilevel"/>
    <w:tmpl w:val="3E8AC0C8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76152599">
    <w:abstractNumId w:val="1"/>
  </w:num>
  <w:num w:numId="2" w16cid:durableId="8046180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9A2"/>
    <w:rsid w:val="00036314"/>
    <w:rsid w:val="00036450"/>
    <w:rsid w:val="00094499"/>
    <w:rsid w:val="000C45FF"/>
    <w:rsid w:val="000E3FD1"/>
    <w:rsid w:val="00112054"/>
    <w:rsid w:val="001317D8"/>
    <w:rsid w:val="001525E1"/>
    <w:rsid w:val="00180329"/>
    <w:rsid w:val="0019001F"/>
    <w:rsid w:val="001A74A5"/>
    <w:rsid w:val="001B2ABD"/>
    <w:rsid w:val="001E0391"/>
    <w:rsid w:val="001E1759"/>
    <w:rsid w:val="001F1ECC"/>
    <w:rsid w:val="002400EB"/>
    <w:rsid w:val="00250020"/>
    <w:rsid w:val="00256CF7"/>
    <w:rsid w:val="00281FD5"/>
    <w:rsid w:val="0030481B"/>
    <w:rsid w:val="003156FC"/>
    <w:rsid w:val="003254B5"/>
    <w:rsid w:val="0037121F"/>
    <w:rsid w:val="003910D8"/>
    <w:rsid w:val="003A6B7D"/>
    <w:rsid w:val="003B06CA"/>
    <w:rsid w:val="004071FC"/>
    <w:rsid w:val="00445947"/>
    <w:rsid w:val="004813B3"/>
    <w:rsid w:val="00496591"/>
    <w:rsid w:val="004C63E4"/>
    <w:rsid w:val="004C69A2"/>
    <w:rsid w:val="004D3011"/>
    <w:rsid w:val="005262AC"/>
    <w:rsid w:val="005E39D5"/>
    <w:rsid w:val="00600670"/>
    <w:rsid w:val="006040EB"/>
    <w:rsid w:val="0062123A"/>
    <w:rsid w:val="00646E75"/>
    <w:rsid w:val="006771D0"/>
    <w:rsid w:val="00715FCB"/>
    <w:rsid w:val="00743101"/>
    <w:rsid w:val="00751FEC"/>
    <w:rsid w:val="00764C9F"/>
    <w:rsid w:val="007775E1"/>
    <w:rsid w:val="007867A0"/>
    <w:rsid w:val="007927F5"/>
    <w:rsid w:val="00802CA0"/>
    <w:rsid w:val="009260CD"/>
    <w:rsid w:val="00935D09"/>
    <w:rsid w:val="00940A66"/>
    <w:rsid w:val="00952C25"/>
    <w:rsid w:val="00A1371B"/>
    <w:rsid w:val="00A2118D"/>
    <w:rsid w:val="00A60C7A"/>
    <w:rsid w:val="00A97A0C"/>
    <w:rsid w:val="00AD0A50"/>
    <w:rsid w:val="00AD76E2"/>
    <w:rsid w:val="00B20152"/>
    <w:rsid w:val="00B359E4"/>
    <w:rsid w:val="00B57D98"/>
    <w:rsid w:val="00B70850"/>
    <w:rsid w:val="00B902C0"/>
    <w:rsid w:val="00C066B6"/>
    <w:rsid w:val="00C07353"/>
    <w:rsid w:val="00C37BA1"/>
    <w:rsid w:val="00C4674C"/>
    <w:rsid w:val="00C506CF"/>
    <w:rsid w:val="00C72BED"/>
    <w:rsid w:val="00C9578B"/>
    <w:rsid w:val="00CB0055"/>
    <w:rsid w:val="00D2522B"/>
    <w:rsid w:val="00D422DE"/>
    <w:rsid w:val="00D5459D"/>
    <w:rsid w:val="00DA1F4D"/>
    <w:rsid w:val="00DD172A"/>
    <w:rsid w:val="00E25A26"/>
    <w:rsid w:val="00E4381A"/>
    <w:rsid w:val="00E55D74"/>
    <w:rsid w:val="00EA3917"/>
    <w:rsid w:val="00F60274"/>
    <w:rsid w:val="00F77FB9"/>
    <w:rsid w:val="00FB0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747C764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qFormat="1"/>
    <w:lsdException w:name="heading 4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uiPriority="1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/>
    <w:lsdException w:name="Hashtag" w:semiHidden="1"/>
    <w:lsdException w:name="Smart Link" w:semiHidden="1" w:unhideWhenUsed="1"/>
  </w:latentStyles>
  <w:style w:type="paragraph" w:default="1" w:styleId="Normal">
    <w:name w:val="Normal"/>
    <w:qFormat/>
    <w:rsid w:val="00B359E4"/>
    <w:rPr>
      <w:sz w:val="18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76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4D3011"/>
    <w:pPr>
      <w:keepNext/>
      <w:keepLines/>
      <w:pBdr>
        <w:bottom w:val="single" w:sz="8" w:space="1" w:color="94B6D2" w:themeColor="accent1"/>
      </w:pBdr>
      <w:spacing w:before="240" w:after="120"/>
      <w:outlineLvl w:val="1"/>
    </w:pPr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940A66"/>
    <w:pPr>
      <w:keepNext/>
      <w:keepLines/>
      <w:spacing w:before="240" w:after="120"/>
      <w:outlineLvl w:val="2"/>
    </w:pPr>
    <w:rPr>
      <w:rFonts w:asciiTheme="majorHAnsi" w:eastAsiaTheme="majorEastAsia" w:hAnsiTheme="majorHAnsi" w:cstheme="majorBidi"/>
      <w:b/>
      <w:caps/>
      <w:color w:val="548AB7" w:themeColor="accent1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B359E4"/>
    <w:pPr>
      <w:outlineLvl w:val="3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3011"/>
    <w:rPr>
      <w:rFonts w:asciiTheme="majorHAnsi" w:eastAsiaTheme="majorEastAsia" w:hAnsiTheme="majorHAnsi" w:cstheme="majorBidi"/>
      <w:b/>
      <w:bCs/>
      <w:caps/>
      <w:sz w:val="22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1B2ABD"/>
    <w:rPr>
      <w:caps/>
      <w:color w:val="000000" w:themeColor="text1"/>
      <w:sz w:val="9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1B2ABD"/>
    <w:rPr>
      <w:caps/>
      <w:color w:val="000000" w:themeColor="text1"/>
      <w:sz w:val="96"/>
      <w:szCs w:val="76"/>
    </w:rPr>
  </w:style>
  <w:style w:type="character" w:styleId="Emphasis">
    <w:name w:val="Emphasis"/>
    <w:basedOn w:val="DefaultParagraphFont"/>
    <w:uiPriority w:val="11"/>
    <w:semiHidden/>
    <w:qFormat/>
    <w:rsid w:val="00E25A26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AD76E2"/>
    <w:rPr>
      <w:rFonts w:asciiTheme="majorHAnsi" w:eastAsiaTheme="majorEastAsia" w:hAnsiTheme="majorHAnsi" w:cstheme="majorBidi"/>
      <w:color w:val="548AB7" w:themeColor="accent1" w:themeShade="BF"/>
      <w:sz w:val="32"/>
      <w:szCs w:val="32"/>
    </w:rPr>
  </w:style>
  <w:style w:type="paragraph" w:styleId="Date">
    <w:name w:val="Date"/>
    <w:basedOn w:val="Normal"/>
    <w:next w:val="Normal"/>
    <w:link w:val="DateChar"/>
    <w:uiPriority w:val="99"/>
    <w:rsid w:val="00036450"/>
  </w:style>
  <w:style w:type="character" w:customStyle="1" w:styleId="DateChar">
    <w:name w:val="Date Char"/>
    <w:basedOn w:val="DefaultParagraphFont"/>
    <w:link w:val="Date"/>
    <w:uiPriority w:val="99"/>
    <w:rsid w:val="00036450"/>
    <w:rPr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281FD5"/>
    <w:rPr>
      <w:color w:val="B85A22" w:themeColor="accent2" w:themeShade="BF"/>
      <w:u w:val="single"/>
    </w:rPr>
  </w:style>
  <w:style w:type="character" w:styleId="UnresolvedMention">
    <w:name w:val="Unresolved Mention"/>
    <w:basedOn w:val="DefaultParagraphFont"/>
    <w:uiPriority w:val="99"/>
    <w:semiHidden/>
    <w:rsid w:val="004813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C45FF"/>
    <w:rPr>
      <w:sz w:val="22"/>
      <w:szCs w:val="22"/>
    </w:rPr>
  </w:style>
  <w:style w:type="paragraph" w:styleId="Footer">
    <w:name w:val="footer"/>
    <w:basedOn w:val="Normal"/>
    <w:link w:val="FooterChar"/>
    <w:uiPriority w:val="99"/>
    <w:semiHidden/>
    <w:rsid w:val="000C45F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0C45FF"/>
    <w:rPr>
      <w:sz w:val="22"/>
      <w:szCs w:val="22"/>
    </w:rPr>
  </w:style>
  <w:style w:type="table" w:styleId="TableGrid">
    <w:name w:val="Table Grid"/>
    <w:basedOn w:val="TableNormal"/>
    <w:uiPriority w:val="39"/>
    <w:rsid w:val="001B2A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1B2ABD"/>
    <w:rPr>
      <w:color w:val="80808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SubtitleChar">
    <w:name w:val="Subtitle Char"/>
    <w:basedOn w:val="DefaultParagraphFont"/>
    <w:link w:val="Subtitle"/>
    <w:uiPriority w:val="11"/>
    <w:rsid w:val="001B2ABD"/>
    <w:rPr>
      <w:color w:val="000000" w:themeColor="text1"/>
      <w:spacing w:val="19"/>
      <w:w w:val="86"/>
      <w:sz w:val="32"/>
      <w:szCs w:val="28"/>
      <w:fitText w:val="2160" w:id="1744560130"/>
    </w:rPr>
  </w:style>
  <w:style w:type="character" w:customStyle="1" w:styleId="Heading3Char">
    <w:name w:val="Heading 3 Char"/>
    <w:basedOn w:val="DefaultParagraphFont"/>
    <w:link w:val="Heading3"/>
    <w:uiPriority w:val="9"/>
    <w:rsid w:val="00940A66"/>
    <w:rPr>
      <w:rFonts w:asciiTheme="majorHAnsi" w:eastAsiaTheme="majorEastAsia" w:hAnsiTheme="majorHAnsi" w:cstheme="majorBidi"/>
      <w:b/>
      <w:caps/>
      <w:color w:val="548AB7" w:themeColor="accent1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359E4"/>
    <w:rPr>
      <w:b/>
      <w:sz w:val="18"/>
      <w:szCs w:val="22"/>
    </w:rPr>
  </w:style>
  <w:style w:type="paragraph" w:styleId="ListParagraph">
    <w:name w:val="List Paragraph"/>
    <w:basedOn w:val="Normal"/>
    <w:uiPriority w:val="34"/>
    <w:semiHidden/>
    <w:qFormat/>
    <w:rsid w:val="006040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chart" Target="charts/chart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svg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olo.k.a.divina\AppData\Roaming\Microsoft\Templates\Bold%20modern%20resume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925087710892123"/>
          <c:y val="0"/>
          <c:w val="0.80138048159801523"/>
          <c:h val="0.97755511811023621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numFmt formatCode="0%" sourceLinked="0"/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700" b="0" i="0" u="none" strike="noStrike" kern="1200" baseline="0">
                    <a:solidFill>
                      <a:schemeClr val="bg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eparator>, </c:separator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Shell Scripting</c:v>
                </c:pt>
                <c:pt idx="1">
                  <c:v>C/C++</c:v>
                </c:pt>
                <c:pt idx="2">
                  <c:v>Azure DevOps</c:v>
                </c:pt>
                <c:pt idx="3">
                  <c:v>PowerBuilder</c:v>
                </c:pt>
                <c:pt idx="4">
                  <c:v>Release Management</c:v>
                </c:pt>
                <c:pt idx="5">
                  <c:v>Git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1</c:v>
                </c:pt>
                <c:pt idx="1">
                  <c:v>1</c:v>
                </c:pt>
                <c:pt idx="2">
                  <c:v>0.5</c:v>
                </c:pt>
                <c:pt idx="3">
                  <c:v>1</c:v>
                </c:pt>
                <c:pt idx="4">
                  <c:v>1</c:v>
                </c:pt>
                <c:pt idx="5">
                  <c:v>0.5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CC-44A2-8B79-365C2E919E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8"/>
        <c:overlap val="60"/>
        <c:axId val="510443647"/>
        <c:axId val="510551375"/>
      </c:barChart>
      <c:catAx>
        <c:axId val="51044364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noFill/>
            <a:round/>
            <a:headEnd type="none" w="sm" len="sm"/>
            <a:tailEnd type="none" w="sm" len="sm"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7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10551375"/>
        <c:crosses val="autoZero"/>
        <c:auto val="1"/>
        <c:lblAlgn val="ctr"/>
        <c:lblOffset val="100"/>
        <c:noMultiLvlLbl val="0"/>
      </c:catAx>
      <c:valAx>
        <c:axId val="510551375"/>
        <c:scaling>
          <c:orientation val="minMax"/>
          <c:max val="1"/>
        </c:scaling>
        <c:delete val="1"/>
        <c:axPos val="b"/>
        <c:numFmt formatCode="0.00%" sourceLinked="0"/>
        <c:majorTickMark val="none"/>
        <c:minorTickMark val="none"/>
        <c:tickLblPos val="nextTo"/>
        <c:crossAx val="510443647"/>
        <c:crosses val="autoZero"/>
        <c:crossBetween val="between"/>
        <c:majorUnit val="0.25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2E85B3F8101142B7BCC747431A21632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C9F129-C9E1-429C-8543-CF92754E45BD}"/>
      </w:docPartPr>
      <w:docPartBody>
        <w:p w:rsidR="00000000" w:rsidRDefault="002F7D0D">
          <w:pPr>
            <w:pStyle w:val="2E85B3F8101142B7BCC747431A216328"/>
          </w:pPr>
          <w:r w:rsidRPr="00D5459D">
            <w:t>Profile</w:t>
          </w:r>
        </w:p>
      </w:docPartBody>
    </w:docPart>
    <w:docPart>
      <w:docPartPr>
        <w:name w:val="1D2BC7AD3C294546919C3E85929F23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5D07A7E-52AC-45E2-BD36-D21DD827FCD3}"/>
      </w:docPartPr>
      <w:docPartBody>
        <w:p w:rsidR="00000000" w:rsidRDefault="002F7D0D">
          <w:pPr>
            <w:pStyle w:val="1D2BC7AD3C294546919C3E85929F23CE"/>
          </w:pPr>
          <w:r w:rsidRPr="00CB0055">
            <w:t>Contact</w:t>
          </w:r>
        </w:p>
      </w:docPartBody>
    </w:docPart>
    <w:docPart>
      <w:docPartPr>
        <w:name w:val="B7AC9F4D091D485DB71085F544DC49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AE56F7-9ED5-4C11-ACF2-0543B7E72507}"/>
      </w:docPartPr>
      <w:docPartBody>
        <w:p w:rsidR="00000000" w:rsidRDefault="002F7D0D">
          <w:pPr>
            <w:pStyle w:val="B7AC9F4D091D485DB71085F544DC49FC"/>
          </w:pPr>
          <w:r w:rsidRPr="004D3011">
            <w:t>PHONE:</w:t>
          </w:r>
        </w:p>
      </w:docPartBody>
    </w:docPart>
    <w:docPart>
      <w:docPartPr>
        <w:name w:val="A9C55D3B2B5F42DFAB022E01546BA3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885D1B5-947E-4348-A763-91E22F39C696}"/>
      </w:docPartPr>
      <w:docPartBody>
        <w:p w:rsidR="00000000" w:rsidRDefault="002F7D0D">
          <w:pPr>
            <w:pStyle w:val="A9C55D3B2B5F42DFAB022E01546BA34F"/>
          </w:pPr>
          <w:r w:rsidRPr="004D3011">
            <w:t>EMAIL:</w:t>
          </w:r>
        </w:p>
      </w:docPartBody>
    </w:docPart>
    <w:docPart>
      <w:docPartPr>
        <w:name w:val="F6CC1443757E4BA49AFB6728D8E3D8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685C5B-5854-4615-8C23-272905E8B36D}"/>
      </w:docPartPr>
      <w:docPartBody>
        <w:p w:rsidR="00000000" w:rsidRDefault="002F7D0D">
          <w:pPr>
            <w:pStyle w:val="F6CC1443757E4BA49AFB6728D8E3D864"/>
          </w:pPr>
          <w:r w:rsidRPr="00CB0055">
            <w:t>Hobbies</w:t>
          </w:r>
        </w:p>
      </w:docPartBody>
    </w:docPart>
    <w:docPart>
      <w:docPartPr>
        <w:name w:val="06FA8D3E6EEC438684C35A72FC41600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46D0B7-C34F-41D0-9566-E89599FA16D3}"/>
      </w:docPartPr>
      <w:docPartBody>
        <w:p w:rsidR="00000000" w:rsidRDefault="002F7D0D">
          <w:pPr>
            <w:pStyle w:val="06FA8D3E6EEC438684C35A72FC416003"/>
          </w:pPr>
          <w:r w:rsidRPr="00036450">
            <w:t>EDUCATION</w:t>
          </w:r>
        </w:p>
      </w:docPartBody>
    </w:docPart>
    <w:docPart>
      <w:docPartPr>
        <w:name w:val="076547B2314F4CE2A7860C648F1704C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DD692B8-8A27-4627-BDC5-F27F190BA140}"/>
      </w:docPartPr>
      <w:docPartBody>
        <w:p w:rsidR="00000000" w:rsidRDefault="002F7D0D">
          <w:pPr>
            <w:pStyle w:val="076547B2314F4CE2A7860C648F1704C8"/>
          </w:pPr>
          <w:r w:rsidRPr="00036450">
            <w:t>WORK EXPERIENCE</w:t>
          </w:r>
        </w:p>
      </w:docPartBody>
    </w:docPart>
    <w:docPart>
      <w:docPartPr>
        <w:name w:val="71FD6CB2FB704A3CB1178E7028F5E3E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6A1E560-CC97-4C72-8786-8D744F4A139F}"/>
      </w:docPartPr>
      <w:docPartBody>
        <w:p w:rsidR="00000000" w:rsidRDefault="002F7D0D">
          <w:pPr>
            <w:pStyle w:val="71FD6CB2FB704A3CB1178E7028F5E3E5"/>
          </w:pPr>
          <w:r w:rsidRPr="00036450">
            <w:rPr>
              <w:rStyle w:val="Heading2Char"/>
            </w:rPr>
            <w:t>SKILLS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D0D"/>
    <w:rsid w:val="002F7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PH" w:eastAsia="en-P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pBdr>
        <w:bottom w:val="single" w:sz="8" w:space="1" w:color="4472C4" w:themeColor="accent1"/>
      </w:pBdr>
      <w:spacing w:before="240" w:after="120" w:line="240" w:lineRule="auto"/>
      <w:outlineLvl w:val="1"/>
    </w:pPr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913DCC3749948DD9C1C7DD85E3BC09B">
    <w:name w:val="9913DCC3749948DD9C1C7DD85E3BC09B"/>
  </w:style>
  <w:style w:type="paragraph" w:customStyle="1" w:styleId="800E96B907BE4631B411740C8488EB16">
    <w:name w:val="800E96B907BE4631B411740C8488EB16"/>
  </w:style>
  <w:style w:type="paragraph" w:customStyle="1" w:styleId="2E85B3F8101142B7BCC747431A216328">
    <w:name w:val="2E85B3F8101142B7BCC747431A216328"/>
  </w:style>
  <w:style w:type="paragraph" w:customStyle="1" w:styleId="7C5A45082CBD47BAAF0538EC4E651556">
    <w:name w:val="7C5A45082CBD47BAAF0538EC4E651556"/>
  </w:style>
  <w:style w:type="paragraph" w:customStyle="1" w:styleId="1D2BC7AD3C294546919C3E85929F23CE">
    <w:name w:val="1D2BC7AD3C294546919C3E85929F23CE"/>
  </w:style>
  <w:style w:type="paragraph" w:customStyle="1" w:styleId="B7AC9F4D091D485DB71085F544DC49FC">
    <w:name w:val="B7AC9F4D091D485DB71085F544DC49FC"/>
  </w:style>
  <w:style w:type="paragraph" w:customStyle="1" w:styleId="E64D2E9F54564EEAA903A2F304F0D720">
    <w:name w:val="E64D2E9F54564EEAA903A2F304F0D720"/>
  </w:style>
  <w:style w:type="paragraph" w:customStyle="1" w:styleId="37CBBC757E69429786DF03C41AFE415D">
    <w:name w:val="37CBBC757E69429786DF03C41AFE415D"/>
  </w:style>
  <w:style w:type="paragraph" w:customStyle="1" w:styleId="FC39C23C7C7D4512B16A164273FC52A8">
    <w:name w:val="FC39C23C7C7D4512B16A164273FC52A8"/>
  </w:style>
  <w:style w:type="paragraph" w:customStyle="1" w:styleId="A9C55D3B2B5F42DFAB022E01546BA34F">
    <w:name w:val="A9C55D3B2B5F42DFAB022E01546BA34F"/>
  </w:style>
  <w:style w:type="character" w:styleId="Hyperlink">
    <w:name w:val="Hyperlink"/>
    <w:basedOn w:val="DefaultParagraphFont"/>
    <w:uiPriority w:val="99"/>
    <w:unhideWhenUsed/>
    <w:rPr>
      <w:color w:val="C45911" w:themeColor="accent2" w:themeShade="BF"/>
      <w:u w:val="single"/>
    </w:rPr>
  </w:style>
  <w:style w:type="paragraph" w:customStyle="1" w:styleId="988ED47207A2447C8560B9E0F68823FE">
    <w:name w:val="988ED47207A2447C8560B9E0F68823FE"/>
  </w:style>
  <w:style w:type="paragraph" w:customStyle="1" w:styleId="F6CC1443757E4BA49AFB6728D8E3D864">
    <w:name w:val="F6CC1443757E4BA49AFB6728D8E3D864"/>
  </w:style>
  <w:style w:type="paragraph" w:customStyle="1" w:styleId="1D6C416FB76743B884E792CC0839488B">
    <w:name w:val="1D6C416FB76743B884E792CC0839488B"/>
  </w:style>
  <w:style w:type="paragraph" w:customStyle="1" w:styleId="8AF80E71F7E046A18A7E9565A7C73FB9">
    <w:name w:val="8AF80E71F7E046A18A7E9565A7C73FB9"/>
  </w:style>
  <w:style w:type="paragraph" w:customStyle="1" w:styleId="9373CEC7303C4224B1736AF7ED564FB9">
    <w:name w:val="9373CEC7303C4224B1736AF7ED564FB9"/>
  </w:style>
  <w:style w:type="paragraph" w:customStyle="1" w:styleId="210129F5919E4378B0A240AECB2AEDD1">
    <w:name w:val="210129F5919E4378B0A240AECB2AEDD1"/>
  </w:style>
  <w:style w:type="paragraph" w:customStyle="1" w:styleId="06FA8D3E6EEC438684C35A72FC416003">
    <w:name w:val="06FA8D3E6EEC438684C35A72FC416003"/>
  </w:style>
  <w:style w:type="paragraph" w:customStyle="1" w:styleId="C104978B0F7A4586AE4792256318832C">
    <w:name w:val="C104978B0F7A4586AE4792256318832C"/>
  </w:style>
  <w:style w:type="paragraph" w:customStyle="1" w:styleId="66FF99CD09474B699E880D93312BD31E">
    <w:name w:val="66FF99CD09474B699E880D93312BD31E"/>
  </w:style>
  <w:style w:type="paragraph" w:customStyle="1" w:styleId="75533550672A4C2EB8812D0679C6C8DA">
    <w:name w:val="75533550672A4C2EB8812D0679C6C8DA"/>
  </w:style>
  <w:style w:type="paragraph" w:customStyle="1" w:styleId="085C34CE5A774A43AFDD5504D07BC246">
    <w:name w:val="085C34CE5A774A43AFDD5504D07BC246"/>
  </w:style>
  <w:style w:type="paragraph" w:customStyle="1" w:styleId="4BE1215E29AC49CE9C617EFF5B5F5DDA">
    <w:name w:val="4BE1215E29AC49CE9C617EFF5B5F5DDA"/>
  </w:style>
  <w:style w:type="paragraph" w:customStyle="1" w:styleId="E982C007ECF64F41B9431D7BD812933E">
    <w:name w:val="E982C007ECF64F41B9431D7BD812933E"/>
  </w:style>
  <w:style w:type="paragraph" w:customStyle="1" w:styleId="5764A6156E924D2B86731F4B0F82E1D6">
    <w:name w:val="5764A6156E924D2B86731F4B0F82E1D6"/>
  </w:style>
  <w:style w:type="paragraph" w:customStyle="1" w:styleId="076547B2314F4CE2A7860C648F1704C8">
    <w:name w:val="076547B2314F4CE2A7860C648F1704C8"/>
  </w:style>
  <w:style w:type="paragraph" w:customStyle="1" w:styleId="369F24EE60AF467B8A384C5F9C36DD02">
    <w:name w:val="369F24EE60AF467B8A384C5F9C36DD02"/>
  </w:style>
  <w:style w:type="paragraph" w:customStyle="1" w:styleId="D33B5EA31AC1469CA8F2FF7A36A959A4">
    <w:name w:val="D33B5EA31AC1469CA8F2FF7A36A959A4"/>
  </w:style>
  <w:style w:type="paragraph" w:customStyle="1" w:styleId="A6B7DCF2DD4D4060B910FC5DB2F3F873">
    <w:name w:val="A6B7DCF2DD4D4060B910FC5DB2F3F873"/>
  </w:style>
  <w:style w:type="paragraph" w:customStyle="1" w:styleId="5A8AA75C88BC49388E44EAFB1487AFCB">
    <w:name w:val="5A8AA75C88BC49388E44EAFB1487AFCB"/>
  </w:style>
  <w:style w:type="paragraph" w:customStyle="1" w:styleId="6C6DE096160C4C6ABE346963E99BF51B">
    <w:name w:val="6C6DE096160C4C6ABE346963E99BF51B"/>
  </w:style>
  <w:style w:type="paragraph" w:customStyle="1" w:styleId="B63F16AE4D8F4BF2A48BCF8AAC810B1C">
    <w:name w:val="B63F16AE4D8F4BF2A48BCF8AAC810B1C"/>
  </w:style>
  <w:style w:type="paragraph" w:customStyle="1" w:styleId="2900D0B06C9F4B1B9511EAC4BC047C2D">
    <w:name w:val="2900D0B06C9F4B1B9511EAC4BC047C2D"/>
  </w:style>
  <w:style w:type="paragraph" w:customStyle="1" w:styleId="4BAD108AB04A4642939EBCC4F5A7B4BD">
    <w:name w:val="4BAD108AB04A4642939EBCC4F5A7B4BD"/>
  </w:style>
  <w:style w:type="paragraph" w:customStyle="1" w:styleId="A482AD50D2D545519BDBB2105301FDCC">
    <w:name w:val="A482AD50D2D545519BDBB2105301FDCC"/>
  </w:style>
  <w:style w:type="paragraph" w:customStyle="1" w:styleId="BD60C0C738244AAB832DA2CEDE1B6FFA">
    <w:name w:val="BD60C0C738244AAB832DA2CEDE1B6FFA"/>
  </w:style>
  <w:style w:type="paragraph" w:customStyle="1" w:styleId="65B912243595456D8BFBE50FF11D0BAF">
    <w:name w:val="65B912243595456D8BFBE50FF11D0BAF"/>
  </w:style>
  <w:style w:type="paragraph" w:customStyle="1" w:styleId="0C477D78710E4F8AB93F4C6BB4C7DCFB">
    <w:name w:val="0C477D78710E4F8AB93F4C6BB4C7DCFB"/>
  </w:style>
  <w:style w:type="paragraph" w:customStyle="1" w:styleId="4AAECE29218C4AC6B66F811F4C19684B">
    <w:name w:val="4AAECE29218C4AC6B66F811F4C19684B"/>
  </w:style>
  <w:style w:type="paragraph" w:customStyle="1" w:styleId="96F5FB340B524ADB947BDA6DC4767713">
    <w:name w:val="96F5FB340B524ADB947BDA6DC4767713"/>
  </w:style>
  <w:style w:type="paragraph" w:customStyle="1" w:styleId="96D356E86AAF4DA6809651E928354C6F">
    <w:name w:val="96D356E86AAF4DA6809651E928354C6F"/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aps/>
      <w:szCs w:val="26"/>
      <w:lang w:val="en-US" w:eastAsia="ja-JP"/>
    </w:rPr>
  </w:style>
  <w:style w:type="paragraph" w:customStyle="1" w:styleId="71FD6CB2FB704A3CB1178E7028F5E3E5">
    <w:name w:val="71FD6CB2FB704A3CB1178E7028F5E3E5"/>
  </w:style>
  <w:style w:type="paragraph" w:customStyle="1" w:styleId="B7B2A697439D467D92662222E1D93216">
    <w:name w:val="B7B2A697439D467D92662222E1D93216"/>
    <w:rsid w:val="002F7D0D"/>
  </w:style>
  <w:style w:type="paragraph" w:customStyle="1" w:styleId="678175F4DAD343E5A479511687CC3F40">
    <w:name w:val="678175F4DAD343E5A479511687CC3F40"/>
    <w:rsid w:val="002F7D0D"/>
  </w:style>
  <w:style w:type="paragraph" w:customStyle="1" w:styleId="39D80E56F59B41C4949AF65B7CA78A03">
    <w:name w:val="39D80E56F59B41C4949AF65B7CA78A03"/>
    <w:rsid w:val="002F7D0D"/>
  </w:style>
  <w:style w:type="paragraph" w:customStyle="1" w:styleId="3A370A3218C44DE5BBEAE39E713D6CAE">
    <w:name w:val="3A370A3218C44DE5BBEAE39E713D6CAE"/>
    <w:rsid w:val="002F7D0D"/>
  </w:style>
  <w:style w:type="paragraph" w:customStyle="1" w:styleId="F5EEDA5833434A5C800B39791CA44D14">
    <w:name w:val="F5EEDA5833434A5C800B39791CA44D14"/>
    <w:rsid w:val="002F7D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Bold modern resume.dotx</Template>
  <TotalTime>0</TotalTime>
  <Pages>1</Pages>
  <Words>276</Words>
  <Characters>1575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2023-04-13T06:10:00Z</dcterms:created>
  <dcterms:modified xsi:type="dcterms:W3CDTF">2023-04-13T07:06:00Z</dcterms:modified>
</cp:coreProperties>
</file>